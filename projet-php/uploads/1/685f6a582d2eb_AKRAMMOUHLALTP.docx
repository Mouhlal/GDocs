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36553860" w14:textId="77777777" w:rsidTr="00A31A5B">
        <w:tc>
          <w:tcPr>
            <w:tcW w:w="5395" w:type="dxa"/>
          </w:tcPr>
          <w:p w14:paraId="21B17880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30688F7B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4944ECC7" w14:textId="77777777" w:rsidTr="00A31A5B">
        <w:trPr>
          <w:trHeight w:val="2719"/>
        </w:trPr>
        <w:tc>
          <w:tcPr>
            <w:tcW w:w="5395" w:type="dxa"/>
          </w:tcPr>
          <w:p w14:paraId="7E609AC8" w14:textId="6369CB0A" w:rsidR="00A81248" w:rsidRPr="006B7126" w:rsidRDefault="00054B60" w:rsidP="00C66528">
            <w:pPr>
              <w:pStyle w:val="Titre1"/>
              <w:rPr>
                <w:noProof/>
              </w:rPr>
            </w:pPr>
            <w:r>
              <w:rPr>
                <w:noProof/>
              </w:rPr>
              <w:t>TP :</w:t>
            </w:r>
          </w:p>
        </w:tc>
        <w:tc>
          <w:tcPr>
            <w:tcW w:w="5237" w:type="dxa"/>
          </w:tcPr>
          <w:p w14:paraId="5B1ED7AD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4105821F" w14:textId="77777777" w:rsidTr="008270FC">
        <w:trPr>
          <w:trHeight w:val="9076"/>
        </w:trPr>
        <w:tc>
          <w:tcPr>
            <w:tcW w:w="5395" w:type="dxa"/>
          </w:tcPr>
          <w:p w14:paraId="743C5B77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307F3D2" wp14:editId="7321AF87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35E1B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4A8DE7E1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11ECD0D6" w14:textId="77777777" w:rsidTr="00A31A5B">
        <w:trPr>
          <w:trHeight w:val="1299"/>
        </w:trPr>
        <w:tc>
          <w:tcPr>
            <w:tcW w:w="5395" w:type="dxa"/>
          </w:tcPr>
          <w:p w14:paraId="0B5DC1D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6E33CFD" w14:textId="5AC6D94B" w:rsidR="00A81248" w:rsidRPr="006B7126" w:rsidRDefault="00A81248" w:rsidP="00A81248">
            <w:pPr>
              <w:pStyle w:val="Titre2"/>
              <w:rPr>
                <w:noProof/>
              </w:rPr>
            </w:pPr>
          </w:p>
          <w:p w14:paraId="76A7797E" w14:textId="5C55013E" w:rsidR="00A81248" w:rsidRPr="006B7126" w:rsidRDefault="00A81248" w:rsidP="00C66528">
            <w:pPr>
              <w:pStyle w:val="Titre2"/>
              <w:rPr>
                <w:noProof/>
              </w:rPr>
            </w:pPr>
          </w:p>
        </w:tc>
      </w:tr>
      <w:tr w:rsidR="00A81248" w:rsidRPr="006B7126" w14:paraId="3D35BABF" w14:textId="77777777" w:rsidTr="00A31A5B">
        <w:trPr>
          <w:trHeight w:val="1402"/>
        </w:trPr>
        <w:tc>
          <w:tcPr>
            <w:tcW w:w="5395" w:type="dxa"/>
          </w:tcPr>
          <w:p w14:paraId="4514512C" w14:textId="5F29CEFB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77ADE00" w14:textId="6D6C632D" w:rsidR="00A81248" w:rsidRPr="006B7126" w:rsidRDefault="00C66528" w:rsidP="00A81248">
            <w:pPr>
              <w:pStyle w:val="Titre2"/>
              <w:rPr>
                <w:noProof/>
              </w:rPr>
            </w:pPr>
            <w:r w:rsidRPr="006B7126">
              <w:rPr>
                <w:noProof/>
                <w:lang w:bidi="fr-FR"/>
              </w:rPr>
              <w:t xml:space="preserve"> </w:t>
            </w:r>
          </w:p>
          <w:p w14:paraId="7FA377BE" w14:textId="78844B64" w:rsidR="00A81248" w:rsidRPr="006B7126" w:rsidRDefault="00054B60" w:rsidP="00A81248">
            <w:pPr>
              <w:pStyle w:val="Titre2"/>
              <w:rPr>
                <w:noProof/>
              </w:rPr>
            </w:pPr>
            <w:r>
              <w:rPr>
                <w:noProof/>
              </w:rPr>
              <w:t>Akram MOuhlal</w:t>
            </w:r>
            <w:r w:rsidR="002934D7">
              <w:rPr>
                <w:noProof/>
              </w:rPr>
              <w:t xml:space="preserve"> </w:t>
            </w:r>
            <w:r w:rsidR="00890D08">
              <w:rPr>
                <w:noProof/>
              </w:rPr>
              <w:t xml:space="preserve"> </w:t>
            </w:r>
          </w:p>
        </w:tc>
      </w:tr>
    </w:tbl>
    <w:p w14:paraId="5149FBA4" w14:textId="77777777" w:rsidR="000C4ED1" w:rsidRPr="006B7126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6B7126" w14:paraId="077C952A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1E479CA5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C512628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0319990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59DCD24C" w14:textId="77777777" w:rsidR="00A81248" w:rsidRPr="006B7126" w:rsidRDefault="00A81248">
            <w:pPr>
              <w:rPr>
                <w:noProof/>
              </w:rPr>
            </w:pPr>
          </w:p>
        </w:tc>
      </w:tr>
      <w:tr w:rsidR="001205A1" w:rsidRPr="006B7126" w14:paraId="240840C1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517320C8" w14:textId="77777777" w:rsidR="001205A1" w:rsidRPr="006B7126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48BD7F28" w14:textId="13F62754" w:rsidR="001205A1" w:rsidRDefault="00890D08" w:rsidP="001205A1">
            <w:pPr>
              <w:pStyle w:val="Titre3"/>
              <w:rPr>
                <w:noProof/>
              </w:rPr>
            </w:pPr>
            <w:r>
              <w:rPr>
                <w:noProof/>
              </w:rPr>
              <w:t>EXERICE 1 :</w:t>
            </w:r>
          </w:p>
          <w:p w14:paraId="6FCA70C4" w14:textId="77777777" w:rsidR="00890D08" w:rsidRDefault="00890D08" w:rsidP="00890D08"/>
          <w:p w14:paraId="65C021C5" w14:textId="3DBC6262" w:rsidR="00890D08" w:rsidRDefault="00054B60" w:rsidP="00890D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DEJA VU </w:t>
            </w:r>
          </w:p>
          <w:p w14:paraId="1FB7C91C" w14:textId="77777777" w:rsidR="00890D08" w:rsidRDefault="00890D08" w:rsidP="00890D08">
            <w:pPr>
              <w:rPr>
                <w:sz w:val="36"/>
                <w:szCs w:val="36"/>
              </w:rPr>
            </w:pPr>
          </w:p>
          <w:p w14:paraId="06ACE521" w14:textId="09DC3A6E" w:rsidR="00890D08" w:rsidRDefault="00890D08" w:rsidP="00890D08">
            <w:pPr>
              <w:pStyle w:val="Titre3"/>
              <w:rPr>
                <w:noProof/>
              </w:rPr>
            </w:pPr>
            <w:r>
              <w:rPr>
                <w:noProof/>
              </w:rPr>
              <w:t>EXERICE 2 :</w:t>
            </w:r>
          </w:p>
          <w:p w14:paraId="62C98A3D" w14:textId="77777777" w:rsidR="00890D08" w:rsidRDefault="00890D08" w:rsidP="00890D08"/>
          <w:p w14:paraId="0ABA4530" w14:textId="3A250EB6" w:rsidR="00890D08" w:rsidRPr="00890D08" w:rsidRDefault="00890D08" w:rsidP="00890D08">
            <w:r>
              <w:rPr>
                <w:noProof/>
              </w:rPr>
              <w:drawing>
                <wp:inline distT="0" distB="0" distL="0" distR="0" wp14:anchorId="60603674" wp14:editId="01F54A03">
                  <wp:extent cx="6237605" cy="5039995"/>
                  <wp:effectExtent l="0" t="0" r="0" b="8255"/>
                  <wp:docPr id="709239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605" cy="503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3D59DB" w14:textId="77777777" w:rsidR="00890D08" w:rsidRDefault="00890D08" w:rsidP="00890D08">
            <w:pPr>
              <w:rPr>
                <w:sz w:val="36"/>
                <w:szCs w:val="36"/>
              </w:rPr>
            </w:pPr>
          </w:p>
          <w:p w14:paraId="0572D04F" w14:textId="77777777" w:rsidR="00890D08" w:rsidRDefault="00890D08" w:rsidP="00890D08">
            <w:pPr>
              <w:rPr>
                <w:sz w:val="36"/>
                <w:szCs w:val="36"/>
              </w:rPr>
            </w:pPr>
          </w:p>
          <w:p w14:paraId="5428EB42" w14:textId="77777777" w:rsidR="00890D08" w:rsidRPr="00890D08" w:rsidRDefault="00890D08" w:rsidP="00890D08">
            <w:pPr>
              <w:rPr>
                <w:sz w:val="36"/>
                <w:szCs w:val="36"/>
              </w:rPr>
            </w:pPr>
          </w:p>
          <w:p w14:paraId="32DDD63E" w14:textId="77777777" w:rsidR="00890D08" w:rsidRPr="00890D08" w:rsidRDefault="00890D08" w:rsidP="00890D08"/>
          <w:p w14:paraId="28C40DF4" w14:textId="77777777" w:rsidR="001205A1" w:rsidRPr="006B7126" w:rsidRDefault="001205A1" w:rsidP="001205A1">
            <w:pPr>
              <w:pStyle w:val="Titre4"/>
              <w:rPr>
                <w:noProof/>
              </w:rPr>
            </w:pPr>
          </w:p>
          <w:p w14:paraId="139E0EBF" w14:textId="13D1923F" w:rsidR="001205A1" w:rsidRPr="006B7126" w:rsidRDefault="001205A1" w:rsidP="00890D08">
            <w:pPr>
              <w:pStyle w:val="Titre4"/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31A863C5" w14:textId="77777777" w:rsidR="001205A1" w:rsidRPr="006B7126" w:rsidRDefault="001205A1">
            <w:pPr>
              <w:rPr>
                <w:noProof/>
              </w:rPr>
            </w:pPr>
          </w:p>
        </w:tc>
      </w:tr>
    </w:tbl>
    <w:p w14:paraId="03A87E89" w14:textId="77777777" w:rsidR="00FB65B8" w:rsidRPr="006B7126" w:rsidRDefault="00FB65B8" w:rsidP="00A24793">
      <w:pPr>
        <w:rPr>
          <w:noProof/>
        </w:rPr>
      </w:pPr>
    </w:p>
    <w:p w14:paraId="48A1EE23" w14:textId="77777777" w:rsidR="00A24793" w:rsidRPr="006B7126" w:rsidRDefault="00A24793">
      <w:pPr>
        <w:rPr>
          <w:noProof/>
        </w:rPr>
      </w:pPr>
    </w:p>
    <w:p w14:paraId="1A308917" w14:textId="1E22CE32" w:rsidR="00A81248" w:rsidRDefault="00A81248">
      <w:pPr>
        <w:rPr>
          <w:noProof/>
        </w:rPr>
      </w:pPr>
    </w:p>
    <w:p w14:paraId="5A1651CE" w14:textId="77777777" w:rsidR="00890D08" w:rsidRPr="00890D08" w:rsidRDefault="00890D08" w:rsidP="00890D08"/>
    <w:p w14:paraId="1F1DA7D2" w14:textId="77777777" w:rsidR="00890D08" w:rsidRPr="00890D08" w:rsidRDefault="00890D08" w:rsidP="00890D08"/>
    <w:p w14:paraId="74394E3A" w14:textId="77777777" w:rsidR="00890D08" w:rsidRPr="00890D08" w:rsidRDefault="00890D08" w:rsidP="00890D08"/>
    <w:p w14:paraId="68AB1E97" w14:textId="77777777" w:rsidR="00890D08" w:rsidRPr="00890D08" w:rsidRDefault="00890D08" w:rsidP="00890D08"/>
    <w:p w14:paraId="262F56D7" w14:textId="77777777" w:rsidR="00890D08" w:rsidRPr="00890D08" w:rsidRDefault="00890D08" w:rsidP="00890D08"/>
    <w:p w14:paraId="4B9EC8DC" w14:textId="7CBEC0BB" w:rsidR="00890D08" w:rsidRDefault="00890D08" w:rsidP="00890D08">
      <w:pPr>
        <w:pStyle w:val="Titre3"/>
        <w:rPr>
          <w:noProof/>
        </w:rPr>
      </w:pPr>
      <w:r>
        <w:rPr>
          <w:noProof/>
        </w:rPr>
        <w:t>EXERICE 3</w:t>
      </w:r>
      <w:r>
        <w:rPr>
          <w:noProof/>
        </w:rPr>
        <w:drawing>
          <wp:inline distT="0" distB="0" distL="0" distR="0" wp14:anchorId="78EF23C9" wp14:editId="2845118B">
            <wp:extent cx="6758940" cy="6766560"/>
            <wp:effectExtent l="0" t="0" r="3810" b="0"/>
            <wp:docPr id="338516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 :</w:t>
      </w:r>
    </w:p>
    <w:p w14:paraId="3F3B1111" w14:textId="77777777" w:rsidR="00890D08" w:rsidRPr="00890D08" w:rsidRDefault="00890D08" w:rsidP="00890D08"/>
    <w:p w14:paraId="267AD754" w14:textId="77777777" w:rsidR="00890D08" w:rsidRPr="00890D08" w:rsidRDefault="00890D08" w:rsidP="00890D08"/>
    <w:p w14:paraId="054C2B9A" w14:textId="77777777" w:rsidR="00890D08" w:rsidRPr="00890D08" w:rsidRDefault="00890D08" w:rsidP="00890D08"/>
    <w:p w14:paraId="4277B4C8" w14:textId="77777777" w:rsidR="00890D08" w:rsidRPr="00890D08" w:rsidRDefault="00890D08" w:rsidP="00890D08"/>
    <w:p w14:paraId="3263E4AB" w14:textId="77777777" w:rsidR="00890D08" w:rsidRPr="00890D08" w:rsidRDefault="00890D08" w:rsidP="00890D08"/>
    <w:p w14:paraId="1A67E218" w14:textId="77777777" w:rsidR="00890D08" w:rsidRPr="00890D08" w:rsidRDefault="00890D08" w:rsidP="00890D08"/>
    <w:p w14:paraId="66F75ABB" w14:textId="77777777" w:rsidR="00890D08" w:rsidRDefault="00890D08" w:rsidP="00890D08">
      <w:pPr>
        <w:rPr>
          <w:noProof/>
        </w:rPr>
      </w:pPr>
    </w:p>
    <w:p w14:paraId="2820CF72" w14:textId="77777777" w:rsidR="00890D08" w:rsidRDefault="00890D08" w:rsidP="00890D08">
      <w:pPr>
        <w:rPr>
          <w:noProof/>
        </w:rPr>
      </w:pPr>
    </w:p>
    <w:p w14:paraId="17226A4A" w14:textId="77777777" w:rsidR="00890D08" w:rsidRDefault="00890D08" w:rsidP="00890D08">
      <w:pPr>
        <w:tabs>
          <w:tab w:val="left" w:pos="4512"/>
        </w:tabs>
      </w:pPr>
    </w:p>
    <w:p w14:paraId="2560BBCF" w14:textId="77777777" w:rsidR="00890D08" w:rsidRDefault="00890D08">
      <w:r>
        <w:br w:type="page"/>
      </w:r>
    </w:p>
    <w:p w14:paraId="0B11B40B" w14:textId="0DFF9DD3" w:rsidR="00890D08" w:rsidRDefault="00890D08" w:rsidP="00890D08">
      <w:pPr>
        <w:pStyle w:val="Titre3"/>
        <w:rPr>
          <w:noProof/>
        </w:rPr>
      </w:pPr>
      <w:r>
        <w:rPr>
          <w:noProof/>
        </w:rPr>
        <w:lastRenderedPageBreak/>
        <w:t>EXERICE 4 :</w:t>
      </w:r>
    </w:p>
    <w:p w14:paraId="6609D1A0" w14:textId="77777777" w:rsidR="00890D08" w:rsidRDefault="00890D08" w:rsidP="00890D08"/>
    <w:p w14:paraId="3BA44CDE" w14:textId="77777777" w:rsidR="00890D08" w:rsidRDefault="00890D08" w:rsidP="00890D08"/>
    <w:p w14:paraId="26DAA5CF" w14:textId="7870FE95" w:rsidR="00890D08" w:rsidRPr="00890D08" w:rsidRDefault="00890D08" w:rsidP="00890D08">
      <w:r>
        <w:rPr>
          <w:noProof/>
        </w:rPr>
        <w:drawing>
          <wp:inline distT="0" distB="0" distL="0" distR="0" wp14:anchorId="665864F4" wp14:editId="5D6EA306">
            <wp:extent cx="6766560" cy="5935980"/>
            <wp:effectExtent l="0" t="0" r="0" b="7620"/>
            <wp:docPr id="1992750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8F0D" w14:textId="1E545C2C" w:rsidR="00890D08" w:rsidRPr="00890D08" w:rsidRDefault="00890D08" w:rsidP="00890D08">
      <w:pPr>
        <w:tabs>
          <w:tab w:val="left" w:pos="4512"/>
        </w:tabs>
      </w:pPr>
      <w:r>
        <w:tab/>
      </w:r>
    </w:p>
    <w:sectPr w:rsidR="00890D08" w:rsidRPr="00890D08" w:rsidSect="00A31A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61399" w14:textId="77777777" w:rsidR="00DC603E" w:rsidRDefault="00DC603E" w:rsidP="001205A1">
      <w:r>
        <w:separator/>
      </w:r>
    </w:p>
  </w:endnote>
  <w:endnote w:type="continuationSeparator" w:id="0">
    <w:p w14:paraId="0956E730" w14:textId="77777777" w:rsidR="00DC603E" w:rsidRDefault="00DC603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4DDAE90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622B2EE0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266BE43F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33553C96" w14:textId="77777777" w:rsidTr="00A84125">
      <w:tc>
        <w:tcPr>
          <w:tcW w:w="5329" w:type="dxa"/>
        </w:tcPr>
        <w:p w14:paraId="14201EF4" w14:textId="77777777" w:rsidR="001205A1" w:rsidRPr="001205A1" w:rsidRDefault="00000000" w:rsidP="00C66528">
          <w:pPr>
            <w:pStyle w:val="Pieddepage"/>
          </w:pPr>
          <w:sdt>
            <w:sdtPr>
              <w:id w:val="-94713725"/>
              <w:temporary/>
              <w:showingPlcHdr/>
              <w15:appearance w15:val="hidden"/>
            </w:sdtPr>
            <w:sdtContent>
              <w:r w:rsidR="00C66528" w:rsidRPr="00FE6E9B">
                <w:rPr>
                  <w:lang w:bidi="fr-FR"/>
                </w:rPr>
                <w:t>TITRE DU RAPPORT</w:t>
              </w:r>
            </w:sdtContent>
          </w:sdt>
        </w:p>
      </w:tc>
      <w:tc>
        <w:tcPr>
          <w:tcW w:w="5329" w:type="dxa"/>
        </w:tcPr>
        <w:p w14:paraId="2F5036DB" w14:textId="77777777" w:rsidR="001205A1" w:rsidRPr="001205A1" w:rsidRDefault="001205A1" w:rsidP="00A31A5B">
          <w:pPr>
            <w:pStyle w:val="Pieddepage"/>
          </w:pPr>
        </w:p>
      </w:tc>
    </w:tr>
  </w:tbl>
  <w:p w14:paraId="680215D7" w14:textId="77777777" w:rsidR="001205A1" w:rsidRDefault="001205A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F44AC" w14:textId="77777777" w:rsidR="00054B60" w:rsidRDefault="00054B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B6816" w14:textId="77777777" w:rsidR="00DC603E" w:rsidRDefault="00DC603E" w:rsidP="001205A1">
      <w:r>
        <w:separator/>
      </w:r>
    </w:p>
  </w:footnote>
  <w:footnote w:type="continuationSeparator" w:id="0">
    <w:p w14:paraId="77EAC774" w14:textId="77777777" w:rsidR="00DC603E" w:rsidRDefault="00DC603E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741D0" w14:textId="77777777" w:rsidR="00054B60" w:rsidRDefault="00054B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3C4FD" w14:textId="77777777" w:rsidR="00054B60" w:rsidRDefault="00054B6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45DEB" w14:textId="77777777" w:rsidR="00054B60" w:rsidRDefault="00054B6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08"/>
    <w:rsid w:val="00054B60"/>
    <w:rsid w:val="000C4ED1"/>
    <w:rsid w:val="001205A1"/>
    <w:rsid w:val="002560A5"/>
    <w:rsid w:val="002877E8"/>
    <w:rsid w:val="002934D7"/>
    <w:rsid w:val="002B0D15"/>
    <w:rsid w:val="002D263F"/>
    <w:rsid w:val="002E7C4E"/>
    <w:rsid w:val="0031055C"/>
    <w:rsid w:val="00371EE1"/>
    <w:rsid w:val="003A798E"/>
    <w:rsid w:val="00425A99"/>
    <w:rsid w:val="00450E13"/>
    <w:rsid w:val="005E6B25"/>
    <w:rsid w:val="005F4F46"/>
    <w:rsid w:val="006B7126"/>
    <w:rsid w:val="006C60E6"/>
    <w:rsid w:val="00703CCD"/>
    <w:rsid w:val="007B0740"/>
    <w:rsid w:val="007C1BAB"/>
    <w:rsid w:val="008270FC"/>
    <w:rsid w:val="00890D08"/>
    <w:rsid w:val="00A15CF7"/>
    <w:rsid w:val="00A24793"/>
    <w:rsid w:val="00A2488C"/>
    <w:rsid w:val="00A31A5B"/>
    <w:rsid w:val="00A50993"/>
    <w:rsid w:val="00A81248"/>
    <w:rsid w:val="00A84125"/>
    <w:rsid w:val="00C66528"/>
    <w:rsid w:val="00C673F6"/>
    <w:rsid w:val="00C915F0"/>
    <w:rsid w:val="00CF301A"/>
    <w:rsid w:val="00DC603E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D1F6E"/>
  <w15:chartTrackingRefBased/>
  <w15:docId w15:val="{1E9C778B-9A61-4F67-85C4-B13A622E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aza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C:\Users\ghaza\AppData\Roaming\Microsoft\Templates\Rapport d’étudiant stylisé.dotx</Template>
  <TotalTime>1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Akram Mouhlal</cp:lastModifiedBy>
  <cp:revision>3</cp:revision>
  <dcterms:created xsi:type="dcterms:W3CDTF">2025-03-19T18:15:00Z</dcterms:created>
  <dcterms:modified xsi:type="dcterms:W3CDTF">2025-03-19T23:50:00Z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